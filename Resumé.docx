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2976211F" w14:textId="77777777" w:rsidTr="00C420C8">
        <w:tc>
          <w:tcPr>
            <w:tcW w:w="3023" w:type="dxa"/>
          </w:tcPr>
          <w:p w14:paraId="4A20F1C0" w14:textId="77777777" w:rsidR="00C420C8" w:rsidRPr="005152F2" w:rsidRDefault="0041261A" w:rsidP="003856C9">
            <w:pPr>
              <w:pStyle w:val="Heading1"/>
            </w:pPr>
            <w:r>
              <w:t>Kenneth miller</w:t>
            </w:r>
          </w:p>
          <w:p w14:paraId="6CE7365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8F8EA6E" wp14:editId="30467087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7261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1C1DB6" w14:textId="77777777" w:rsidR="00C420C8" w:rsidRPr="00C420C8" w:rsidRDefault="0041261A" w:rsidP="00441EB9">
            <w:pPr>
              <w:pStyle w:val="Heading3"/>
            </w:pPr>
            <w:r>
              <w:t>km651@cairn.edu</w:t>
            </w:r>
          </w:p>
          <w:p w14:paraId="3AACD03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957BA78" wp14:editId="559955C0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4B2452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2BCCCFD" w14:textId="77777777" w:rsidR="00C420C8" w:rsidRPr="00C420C8" w:rsidRDefault="0041261A" w:rsidP="00441EB9">
            <w:pPr>
              <w:pStyle w:val="Heading3"/>
            </w:pPr>
            <w:r>
              <w:t>(513)465-3644</w:t>
            </w:r>
          </w:p>
          <w:p w14:paraId="7010B4D0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67B7D84" wp14:editId="7A8B17D4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4A864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BF58486" w14:textId="77777777" w:rsidR="00C420C8" w:rsidRPr="0041261A" w:rsidRDefault="0041261A" w:rsidP="00441EB9">
            <w:pPr>
              <w:pStyle w:val="Heading3"/>
              <w:rPr>
                <w:sz w:val="18"/>
              </w:rPr>
            </w:pPr>
            <w:r w:rsidRPr="0041261A">
              <w:rPr>
                <w:sz w:val="18"/>
              </w:rPr>
              <w:t>https://www.linkedin.com/in/ken-miller-559248131/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3EC2F609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24E9F75A" w14:textId="77777777" w:rsidR="00C420C8" w:rsidRPr="00441EB9" w:rsidRDefault="00C420C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26AEFE20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86595E7" w14:textId="77777777" w:rsidR="00C420C8" w:rsidRDefault="006869E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96833F959CD48D4A53952A648F3541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4C34A891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451E08FD" wp14:editId="2C4BBE2F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295A4AB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B33A0DD" w14:textId="5AFFF10A" w:rsidR="00C420C8" w:rsidRDefault="00AD49CF" w:rsidP="00D11C4D">
                  <w:r>
                    <w:t>S</w:t>
                  </w:r>
                  <w:r w:rsidR="00596DD0">
                    <w:t>eek</w:t>
                  </w:r>
                  <w:r>
                    <w:t>s</w:t>
                  </w:r>
                  <w:r w:rsidR="00596DD0">
                    <w:t xml:space="preserve"> to continuously grow and learn. There’s always room for improvement.</w:t>
                  </w:r>
                </w:p>
              </w:tc>
            </w:tr>
            <w:tr w:rsidR="00C420C8" w:rsidRPr="005152F2" w14:paraId="3FF7F3C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257E22D" w14:textId="77777777" w:rsidR="00C420C8" w:rsidRDefault="006869E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3BB3EF2AA0746198ADE442073646E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208C95F1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0CBD69B" wp14:editId="56F4E7BA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DF2625B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C60FDDD" w14:textId="2B10A9C5" w:rsidR="00C420C8" w:rsidRPr="005152F2" w:rsidRDefault="00AD49CF" w:rsidP="00463463">
                  <w:r>
                    <w:t>Excels at connecting with others, and efficiently accomplishing a task to completion.</w:t>
                  </w:r>
                  <w:r w:rsidR="00276E3A">
                    <w:t xml:space="preserve"> </w:t>
                  </w:r>
                </w:p>
              </w:tc>
            </w:tr>
          </w:tbl>
          <w:p w14:paraId="26501A19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159DD272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A05EDC6" w14:textId="77777777" w:rsidR="00C420C8" w:rsidRPr="005152F2" w:rsidRDefault="006869E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D2D0332EB4DE4372AEAFA569489625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007FA3B8" w14:textId="2E00556C" w:rsidR="00C420C8" w:rsidRPr="0043426C" w:rsidRDefault="00AD49CF" w:rsidP="002B3890">
                  <w:pPr>
                    <w:pStyle w:val="Heading4"/>
                  </w:pPr>
                  <w:r>
                    <w:t>inventory manager/mirac, inc.</w:t>
                  </w:r>
                </w:p>
                <w:p w14:paraId="3BB874B4" w14:textId="7C88C186" w:rsidR="00C420C8" w:rsidRPr="005152F2" w:rsidRDefault="00AD49CF" w:rsidP="008F6337">
                  <w:pPr>
                    <w:pStyle w:val="Heading5"/>
                  </w:pPr>
                  <w:r>
                    <w:t>January</w:t>
                  </w:r>
                  <w:r w:rsidR="00C420C8">
                    <w:t xml:space="preserve"> </w:t>
                  </w:r>
                  <w:r>
                    <w:t>2013</w:t>
                  </w:r>
                  <w:r w:rsidR="00C420C8">
                    <w:t xml:space="preserve">– </w:t>
                  </w:r>
                  <w:r>
                    <w:t>August 2018</w:t>
                  </w:r>
                </w:p>
                <w:p w14:paraId="2E61F356" w14:textId="5A7A1D21" w:rsidR="00C420C8" w:rsidRDefault="00AD49CF" w:rsidP="008F6337">
                  <w:r>
                    <w:t xml:space="preserve">Managing and gathering inventory materials for scheduled jobs. Managing a team of 4-6 to prepare </w:t>
                  </w:r>
                  <w:proofErr w:type="spellStart"/>
                  <w:proofErr w:type="gramStart"/>
                  <w:r>
                    <w:t>materials.Accurately</w:t>
                  </w:r>
                  <w:proofErr w:type="spellEnd"/>
                  <w:proofErr w:type="gramEnd"/>
                  <w:r>
                    <w:t xml:space="preserve"> reflecting inventory in Global Shop MRP system.</w:t>
                  </w:r>
                </w:p>
                <w:p w14:paraId="7EC0F64A" w14:textId="5F529D83" w:rsidR="00C420C8" w:rsidRPr="0043426C" w:rsidRDefault="00AD49CF" w:rsidP="0043426C">
                  <w:pPr>
                    <w:pStyle w:val="Heading4"/>
                  </w:pPr>
                  <w:r>
                    <w:t>help desk technician/cairn university</w:t>
                  </w:r>
                </w:p>
                <w:p w14:paraId="4BB58319" w14:textId="03A6EA86" w:rsidR="00C420C8" w:rsidRDefault="00AD49CF" w:rsidP="00F91A9C">
                  <w:pPr>
                    <w:pStyle w:val="Heading5"/>
                  </w:pPr>
                  <w:r>
                    <w:t>September 2018</w:t>
                  </w:r>
                  <w:r w:rsidR="00C420C8">
                    <w:t xml:space="preserve"> – </w:t>
                  </w:r>
                  <w:r>
                    <w:t>Present</w:t>
                  </w:r>
                </w:p>
                <w:p w14:paraId="0D7326A2" w14:textId="3CCFD780" w:rsidR="00C420C8" w:rsidRDefault="00AD49CF" w:rsidP="00832F81">
                  <w:r>
                    <w:t>Technical support for use of the company website and equipment on the university grounds.</w:t>
                  </w:r>
                </w:p>
              </w:tc>
            </w:tr>
            <w:tr w:rsidR="00C420C8" w14:paraId="6A916323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29F1EBA" w14:textId="77777777" w:rsidR="00C420C8" w:rsidRPr="005152F2" w:rsidRDefault="006869EA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9DD609F825641FA83650BEA9AFE57D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14:paraId="0D6AB212" w14:textId="6ED23B79" w:rsidR="00C420C8" w:rsidRPr="0043426C" w:rsidRDefault="00AD49CF" w:rsidP="002B3890">
                  <w:pPr>
                    <w:pStyle w:val="Heading4"/>
                  </w:pPr>
                  <w:r>
                    <w:t>high school diploma / 2012</w:t>
                  </w:r>
                </w:p>
                <w:p w14:paraId="513E109D" w14:textId="738EFA35" w:rsidR="00C420C8" w:rsidRPr="005152F2" w:rsidRDefault="00AD49CF" w:rsidP="007B2F5C">
                  <w:pPr>
                    <w:pStyle w:val="Heading5"/>
                  </w:pPr>
                  <w:r>
                    <w:t>Lynchburg-Clay</w:t>
                  </w:r>
                </w:p>
                <w:p w14:paraId="4DF5C01E" w14:textId="77777777" w:rsidR="00C22A82" w:rsidRDefault="00C22A82" w:rsidP="007B2F5C"/>
                <w:p w14:paraId="67B2C269" w14:textId="77777777" w:rsidR="00C22A82" w:rsidRDefault="00C22A82" w:rsidP="007B2F5C"/>
                <w:p w14:paraId="0725540B" w14:textId="67D81537" w:rsidR="00C420C8" w:rsidRDefault="00C22A82" w:rsidP="007B2F5C">
                  <w:bookmarkStart w:id="0" w:name="_GoBack"/>
                  <w:bookmarkEnd w:id="0"/>
                  <w:r>
                    <w:t xml:space="preserve">Salutatorian of class with </w:t>
                  </w:r>
                  <w:r w:rsidR="00AD49CF">
                    <w:t xml:space="preserve">3.9 GPA with Honors in </w:t>
                  </w:r>
                  <w:r>
                    <w:t>Academics</w:t>
                  </w:r>
                </w:p>
                <w:p w14:paraId="55103A17" w14:textId="2EB66852" w:rsidR="00C22A82" w:rsidRDefault="00C22A82" w:rsidP="007B2F5C">
                  <w:r>
                    <w:t>Completed an AP English course and exam</w:t>
                  </w:r>
                </w:p>
              </w:tc>
            </w:tr>
            <w:tr w:rsidR="00C420C8" w14:paraId="517DCFF5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6952D4C" w14:textId="77777777" w:rsidR="00C420C8" w:rsidRPr="005152F2" w:rsidRDefault="006869EA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74A13AA1A56B4D65B779E58A3169BCB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p w14:paraId="19B57DFD" w14:textId="77777777" w:rsidR="00C420C8" w:rsidRDefault="00C22A82" w:rsidP="008F6337">
                  <w:r>
                    <w:t>Volunteer assistant for the Special Olympics for Ohio in 2009</w:t>
                  </w:r>
                </w:p>
                <w:p w14:paraId="72329780" w14:textId="77777777" w:rsidR="00C22A82" w:rsidRDefault="00C22A82" w:rsidP="008F6337"/>
                <w:p w14:paraId="03F7B8EB" w14:textId="48F0BA40" w:rsidR="00C22A82" w:rsidRDefault="00C22A82" w:rsidP="008F6337">
                  <w:r>
                    <w:t>Team leader for F1 In Schools team in 2009</w:t>
                  </w:r>
                </w:p>
              </w:tc>
            </w:tr>
          </w:tbl>
          <w:p w14:paraId="629FD9DF" w14:textId="77777777" w:rsidR="00C420C8" w:rsidRPr="005152F2" w:rsidRDefault="00C420C8" w:rsidP="003856C9"/>
        </w:tc>
      </w:tr>
    </w:tbl>
    <w:p w14:paraId="33E16553" w14:textId="77777777" w:rsidR="003F5FDB" w:rsidRDefault="003F5FDB" w:rsidP="00841714">
      <w:pPr>
        <w:pStyle w:val="NoSpacing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6A850" w14:textId="77777777" w:rsidR="006869EA" w:rsidRDefault="006869EA" w:rsidP="003856C9">
      <w:pPr>
        <w:spacing w:after="0" w:line="240" w:lineRule="auto"/>
      </w:pPr>
      <w:r>
        <w:separator/>
      </w:r>
    </w:p>
  </w:endnote>
  <w:endnote w:type="continuationSeparator" w:id="0">
    <w:p w14:paraId="559D9409" w14:textId="77777777" w:rsidR="006869EA" w:rsidRDefault="006869E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12934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9CF173C" wp14:editId="28BB3C9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CE9AD56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11858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8633BC0" wp14:editId="11F81E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7AD356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89ACB" w14:textId="77777777" w:rsidR="006869EA" w:rsidRDefault="006869EA" w:rsidP="003856C9">
      <w:pPr>
        <w:spacing w:after="0" w:line="240" w:lineRule="auto"/>
      </w:pPr>
      <w:r>
        <w:separator/>
      </w:r>
    </w:p>
  </w:footnote>
  <w:footnote w:type="continuationSeparator" w:id="0">
    <w:p w14:paraId="2C8B8012" w14:textId="77777777" w:rsidR="006869EA" w:rsidRDefault="006869E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7DA6C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4A4F5A80" wp14:editId="614FB4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47C8CBB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A66CF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210B7B0" wp14:editId="4663A9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178841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1A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76E3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1261A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96DD0"/>
    <w:rsid w:val="005A1E51"/>
    <w:rsid w:val="005A7E57"/>
    <w:rsid w:val="005E718E"/>
    <w:rsid w:val="00616FF4"/>
    <w:rsid w:val="006869EA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46ADD"/>
    <w:rsid w:val="009D1627"/>
    <w:rsid w:val="00A42F91"/>
    <w:rsid w:val="00AD49CF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22A82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63EB4"/>
  <w15:chartTrackingRefBased/>
  <w15:docId w15:val="{3D85D1AE-4FAF-4377-8EBC-4F14E778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aSt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6833F959CD48D4A53952A648F35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134B0-1C9F-4CA8-ADA0-9103595EF2B3}"/>
      </w:docPartPr>
      <w:docPartBody>
        <w:p w:rsidR="00084710" w:rsidRDefault="004A4135">
          <w:pPr>
            <w:pStyle w:val="196833F959CD48D4A53952A648F35412"/>
          </w:pPr>
          <w:r>
            <w:t>Objective</w:t>
          </w:r>
        </w:p>
      </w:docPartBody>
    </w:docPart>
    <w:docPart>
      <w:docPartPr>
        <w:name w:val="C3BB3EF2AA0746198ADE442073646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8CE73-D300-4734-A8FD-8906E02B81E8}"/>
      </w:docPartPr>
      <w:docPartBody>
        <w:p w:rsidR="00084710" w:rsidRDefault="004A4135">
          <w:pPr>
            <w:pStyle w:val="C3BB3EF2AA0746198ADE442073646EFB"/>
          </w:pPr>
          <w:r>
            <w:t>Skills</w:t>
          </w:r>
        </w:p>
      </w:docPartBody>
    </w:docPart>
    <w:docPart>
      <w:docPartPr>
        <w:name w:val="D2D0332EB4DE4372AEAFA56948962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00740-305B-41E1-BD48-493C3151723E}"/>
      </w:docPartPr>
      <w:docPartBody>
        <w:p w:rsidR="00084710" w:rsidRDefault="004A4135">
          <w:pPr>
            <w:pStyle w:val="D2D0332EB4DE4372AEAFA569489625EF"/>
          </w:pPr>
          <w:r w:rsidRPr="005152F2">
            <w:t>Experience</w:t>
          </w:r>
        </w:p>
      </w:docPartBody>
    </w:docPart>
    <w:docPart>
      <w:docPartPr>
        <w:name w:val="49DD609F825641FA83650BEA9AFE5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E7504-69D4-46DC-9E0B-8A3F6F78C6B7}"/>
      </w:docPartPr>
      <w:docPartBody>
        <w:p w:rsidR="00084710" w:rsidRDefault="004A4135">
          <w:pPr>
            <w:pStyle w:val="49DD609F825641FA83650BEA9AFE57D8"/>
          </w:pPr>
          <w:r w:rsidRPr="005152F2">
            <w:t>Education</w:t>
          </w:r>
        </w:p>
      </w:docPartBody>
    </w:docPart>
    <w:docPart>
      <w:docPartPr>
        <w:name w:val="74A13AA1A56B4D65B779E58A3169B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AB698-8096-458C-B82A-454768C4D4E0}"/>
      </w:docPartPr>
      <w:docPartBody>
        <w:p w:rsidR="00084710" w:rsidRDefault="004A4135">
          <w:pPr>
            <w:pStyle w:val="74A13AA1A56B4D65B779E58A3169BCB4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35"/>
    <w:rsid w:val="00084710"/>
    <w:rsid w:val="004409D3"/>
    <w:rsid w:val="004A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DA1E8DF6B946B58958CDCE0F03F0C4">
    <w:name w:val="62DA1E8DF6B946B58958CDCE0F03F0C4"/>
  </w:style>
  <w:style w:type="paragraph" w:customStyle="1" w:styleId="3C760FD0A3394570A8F594F7FF00B729">
    <w:name w:val="3C760FD0A3394570A8F594F7FF00B729"/>
  </w:style>
  <w:style w:type="paragraph" w:customStyle="1" w:styleId="918DB3AB29C24F568CFA57397F720233">
    <w:name w:val="918DB3AB29C24F568CFA57397F720233"/>
  </w:style>
  <w:style w:type="paragraph" w:customStyle="1" w:styleId="C121B935809645C493122AF48DC3CA9D">
    <w:name w:val="C121B935809645C493122AF48DC3CA9D"/>
  </w:style>
  <w:style w:type="paragraph" w:customStyle="1" w:styleId="466B05F61E074228A20C64A762E84B62">
    <w:name w:val="466B05F61E074228A20C64A762E84B62"/>
  </w:style>
  <w:style w:type="paragraph" w:customStyle="1" w:styleId="196833F959CD48D4A53952A648F35412">
    <w:name w:val="196833F959CD48D4A53952A648F35412"/>
  </w:style>
  <w:style w:type="paragraph" w:customStyle="1" w:styleId="CD001939956B4B0B93433634F98FD47F">
    <w:name w:val="CD001939956B4B0B93433634F98FD47F"/>
  </w:style>
  <w:style w:type="paragraph" w:customStyle="1" w:styleId="C3BB3EF2AA0746198ADE442073646EFB">
    <w:name w:val="C3BB3EF2AA0746198ADE442073646EFB"/>
  </w:style>
  <w:style w:type="paragraph" w:customStyle="1" w:styleId="65D658E0B0F74C62AA047F05F6F69F71">
    <w:name w:val="65D658E0B0F74C62AA047F05F6F69F71"/>
  </w:style>
  <w:style w:type="paragraph" w:customStyle="1" w:styleId="D2D0332EB4DE4372AEAFA569489625EF">
    <w:name w:val="D2D0332EB4DE4372AEAFA569489625EF"/>
  </w:style>
  <w:style w:type="paragraph" w:customStyle="1" w:styleId="DB9F65C00E18459991B1D2875311405A">
    <w:name w:val="DB9F65C00E18459991B1D2875311405A"/>
  </w:style>
  <w:style w:type="paragraph" w:customStyle="1" w:styleId="E591CBE9C11D4460AFC4CADCBBF102BD">
    <w:name w:val="E591CBE9C11D4460AFC4CADCBBF102BD"/>
  </w:style>
  <w:style w:type="paragraph" w:customStyle="1" w:styleId="8C7710B9DA1142ECBE7F09023257C1FD">
    <w:name w:val="8C7710B9DA1142ECBE7F09023257C1FD"/>
  </w:style>
  <w:style w:type="paragraph" w:customStyle="1" w:styleId="02C23ED426D14830AF22B4958BDBCDF2">
    <w:name w:val="02C23ED426D14830AF22B4958BDBCDF2"/>
  </w:style>
  <w:style w:type="paragraph" w:customStyle="1" w:styleId="2DFC46592C9449D6B9AF1DCB2C8A5DEB">
    <w:name w:val="2DFC46592C9449D6B9AF1DCB2C8A5DEB"/>
  </w:style>
  <w:style w:type="paragraph" w:customStyle="1" w:styleId="4990D75A32804AE0B675CD1E4AFA1E76">
    <w:name w:val="4990D75A32804AE0B675CD1E4AFA1E76"/>
  </w:style>
  <w:style w:type="paragraph" w:customStyle="1" w:styleId="BB74996DA51348868994279F477000C2">
    <w:name w:val="BB74996DA51348868994279F477000C2"/>
  </w:style>
  <w:style w:type="paragraph" w:customStyle="1" w:styleId="3592ABF7DACC4BB0B14CD74C75ED98B6">
    <w:name w:val="3592ABF7DACC4BB0B14CD74C75ED98B6"/>
  </w:style>
  <w:style w:type="paragraph" w:customStyle="1" w:styleId="49DD609F825641FA83650BEA9AFE57D8">
    <w:name w:val="49DD609F825641FA83650BEA9AFE57D8"/>
  </w:style>
  <w:style w:type="paragraph" w:customStyle="1" w:styleId="5A9A202A93B3445F82A59A1693FC1708">
    <w:name w:val="5A9A202A93B3445F82A59A1693FC1708"/>
  </w:style>
  <w:style w:type="paragraph" w:customStyle="1" w:styleId="9974E1475CAD4A23B26D221167C4EAB3">
    <w:name w:val="9974E1475CAD4A23B26D221167C4EAB3"/>
  </w:style>
  <w:style w:type="paragraph" w:customStyle="1" w:styleId="4C5ED44384834935AC39A383B6B13881">
    <w:name w:val="4C5ED44384834935AC39A383B6B13881"/>
  </w:style>
  <w:style w:type="paragraph" w:customStyle="1" w:styleId="74A13AA1A56B4D65B779E58A3169BCB4">
    <w:name w:val="74A13AA1A56B4D65B779E58A3169BCB4"/>
  </w:style>
  <w:style w:type="paragraph" w:customStyle="1" w:styleId="E3B79EF0C5AF47E99319F27ADC5A7067">
    <w:name w:val="E3B79EF0C5AF47E99319F27ADC5A70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36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Miller</dc:creator>
  <cp:keywords/>
  <dc:description/>
  <cp:lastModifiedBy>Kenneth Miller</cp:lastModifiedBy>
  <cp:revision>3</cp:revision>
  <dcterms:created xsi:type="dcterms:W3CDTF">2018-11-04T17:45:00Z</dcterms:created>
  <dcterms:modified xsi:type="dcterms:W3CDTF">2018-11-05T05:23:00Z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